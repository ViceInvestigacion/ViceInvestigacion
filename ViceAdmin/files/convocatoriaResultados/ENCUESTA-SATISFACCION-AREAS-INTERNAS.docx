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9360" w:type="dxa"/>
        <w:jc w:val="center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4169"/>
        <w:gridCol w:w="1027"/>
        <w:gridCol w:w="1058"/>
        <w:gridCol w:w="1249"/>
        <w:gridCol w:w="931"/>
        <w:gridCol w:w="926"/>
      </w:tblGrid>
      <w:tr w:rsidR="00E60243" w:rsidRPr="00A61F01">
        <w:trPr>
          <w:trHeight w:val="691"/>
          <w:jc w:val="center"/>
        </w:trPr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E60243" w:rsidRPr="00A61F01" w:rsidRDefault="00E60243">
            <w:pPr>
              <w:pStyle w:val="Ttulo1"/>
              <w:rPr>
                <w:lang w:val="es-ES"/>
              </w:rPr>
            </w:pPr>
            <w:r w:rsidRPr="00A61F01">
              <w:rPr>
                <w:lang w:val="es-ES"/>
              </w:rPr>
              <w:t xml:space="preserve">Encuesta de </w:t>
            </w:r>
            <w:r w:rsidR="008F53B6">
              <w:rPr>
                <w:lang w:val="es-ES"/>
              </w:rPr>
              <w:t>SATISFACCION AREAS INTERNAS TI</w:t>
            </w:r>
          </w:p>
          <w:p w:rsidR="00E60243" w:rsidRPr="00A61F01" w:rsidRDefault="00E60243">
            <w:pPr>
              <w:rPr>
                <w:lang w:val="es-ES"/>
              </w:rPr>
            </w:pPr>
          </w:p>
        </w:tc>
      </w:tr>
      <w:tr w:rsidR="00E60243" w:rsidRPr="00A61F01">
        <w:trPr>
          <w:trHeight w:val="360"/>
          <w:jc w:val="center"/>
        </w:trPr>
        <w:tc>
          <w:tcPr>
            <w:tcW w:w="864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lang w:val="es-ES"/>
              </w:rPr>
            </w:pPr>
            <w:r w:rsidRPr="00A61F01">
              <w:rPr>
                <w:lang w:val="es-ES"/>
              </w:rPr>
              <w:t>Nombre:</w:t>
            </w:r>
          </w:p>
        </w:tc>
      </w:tr>
      <w:tr w:rsidR="00E60243" w:rsidRPr="00A61F01">
        <w:trPr>
          <w:trHeight w:val="360"/>
          <w:jc w:val="center"/>
        </w:trPr>
        <w:tc>
          <w:tcPr>
            <w:tcW w:w="864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lang w:val="es-ES"/>
              </w:rPr>
            </w:pPr>
            <w:r w:rsidRPr="00A61F01">
              <w:rPr>
                <w:lang w:val="es-ES"/>
              </w:rPr>
              <w:t>Edad:</w:t>
            </w:r>
          </w:p>
        </w:tc>
      </w:tr>
      <w:tr w:rsidR="00E60243" w:rsidRPr="00A61F01">
        <w:trPr>
          <w:trHeight w:val="360"/>
          <w:jc w:val="center"/>
        </w:trPr>
        <w:tc>
          <w:tcPr>
            <w:tcW w:w="864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lang w:val="es-ES"/>
              </w:rPr>
            </w:pPr>
            <w:r w:rsidRPr="00A61F01">
              <w:rPr>
                <w:lang w:val="es-ES"/>
              </w:rPr>
              <w:t>Sexo:</w:t>
            </w:r>
          </w:p>
        </w:tc>
      </w:tr>
      <w:tr w:rsidR="00E60243" w:rsidRPr="00A61F01">
        <w:trPr>
          <w:trHeight w:val="864"/>
          <w:jc w:val="center"/>
        </w:trPr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:rsidR="00E60243" w:rsidRPr="00A61F01" w:rsidRDefault="00E60243">
            <w:pPr>
              <w:pStyle w:val="Instrucciones"/>
              <w:rPr>
                <w:lang w:val="es-ES"/>
              </w:rPr>
            </w:pPr>
            <w:r w:rsidRPr="00A61F01">
              <w:rPr>
                <w:lang w:val="es-ES"/>
              </w:rPr>
              <w:t xml:space="preserve">En cada una de las preguntas siguientes, rodee con un círculo el número </w:t>
            </w:r>
            <w:r w:rsidRPr="00A61F01">
              <w:rPr>
                <w:lang w:val="es-ES"/>
              </w:rPr>
              <w:br/>
              <w:t xml:space="preserve">que mejor se adecúe a su opinión sobre la importancia del asunto en cuestión. </w:t>
            </w:r>
            <w:r w:rsidRPr="00A61F01">
              <w:rPr>
                <w:lang w:val="es-ES"/>
              </w:rPr>
              <w:br/>
              <w:t>La escala que aparece encima de los números refleja las diferentes opiniones.</w:t>
            </w:r>
          </w:p>
        </w:tc>
      </w:tr>
      <w:tr w:rsidR="00ED6A68" w:rsidRPr="00A61F01">
        <w:trPr>
          <w:trHeight w:val="293"/>
          <w:jc w:val="center"/>
        </w:trPr>
        <w:tc>
          <w:tcPr>
            <w:tcW w:w="532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E60243" w:rsidRPr="00A61F01" w:rsidRDefault="00E60243">
            <w:pPr>
              <w:pStyle w:val="Ttulo3"/>
              <w:rPr>
                <w:lang w:val="es-ES"/>
              </w:rPr>
            </w:pPr>
            <w:r w:rsidRPr="00A61F01">
              <w:rPr>
                <w:lang w:val="es-ES"/>
              </w:rPr>
              <w:t>Pregunta</w:t>
            </w:r>
          </w:p>
        </w:tc>
        <w:tc>
          <w:tcPr>
            <w:tcW w:w="332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E60243" w:rsidRPr="00A61F01" w:rsidRDefault="00E60243">
            <w:pPr>
              <w:pStyle w:val="Ttulo2"/>
              <w:rPr>
                <w:lang w:val="es-ES"/>
              </w:rPr>
            </w:pPr>
            <w:r w:rsidRPr="00A61F01">
              <w:rPr>
                <w:lang w:val="es-ES"/>
              </w:rPr>
              <w:t>Escala de importancia</w:t>
            </w:r>
          </w:p>
        </w:tc>
      </w:tr>
      <w:tr w:rsidR="00ED6A68" w:rsidRPr="00A61F01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rFonts w:cs="Times New Roman"/>
                <w:b/>
                <w:lang w:val="es-ES"/>
              </w:rPr>
            </w:pP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Muy insatisfecho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Insatisfecho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Medianamente 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proofErr w:type="spellStart"/>
            <w:r>
              <w:rPr>
                <w:lang w:val="es-ES"/>
              </w:rPr>
              <w:t>Muys</w:t>
            </w:r>
            <w:proofErr w:type="spellEnd"/>
            <w:r>
              <w:rPr>
                <w:lang w:val="es-ES"/>
              </w:rPr>
              <w:t xml:space="preserve"> satisfecho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>¿Esta satisfecho con la gestión realizada por el servicio de TI?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>¿ El servicio TI ha cumplido con sus expectativas?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 xml:space="preserve">El servicio TI ha satisfecho sus necesidades </w:t>
            </w:r>
            <w:proofErr w:type="spellStart"/>
            <w:r>
              <w:rPr>
                <w:lang w:val="es-ES"/>
              </w:rPr>
              <w:t>especificas</w:t>
            </w:r>
            <w:proofErr w:type="spellEnd"/>
            <w:r>
              <w:rPr>
                <w:lang w:val="es-ES"/>
              </w:rPr>
              <w:t>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>¿ Los horarios de servicio TI son adecuados?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>¿ El personal del servicio TI esta disponible para responder a sus preguntas?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>¿La atención y capacidad técnica del personal del servicio TI le transmite confianza y seguridad?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>¿ El personal del servicio TI utiliza un lenguaje comprensible e intenta transmitirle de forma sencilla y clara sus explicaciones?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 xml:space="preserve">¿ El personal del servicio TI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dispuesto a prestar ayuda?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 xml:space="preserve">¿ El personal del servicio TI le informa con precisión acerca de los plazos de conclusión del servicio que se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prestando?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DF1375">
            <w:pPr>
              <w:rPr>
                <w:lang w:val="es-ES"/>
              </w:rPr>
            </w:pPr>
            <w:r>
              <w:rPr>
                <w:lang w:val="es-ES"/>
              </w:rPr>
              <w:t xml:space="preserve">¿ Se encuentra satisfecho con la </w:t>
            </w:r>
            <w:r w:rsidR="006451D2">
              <w:rPr>
                <w:lang w:val="es-ES"/>
              </w:rPr>
              <w:t>atención recibida por el personal del servicio TI?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6451D2">
            <w:pPr>
              <w:rPr>
                <w:lang w:val="es-ES"/>
              </w:rPr>
            </w:pPr>
            <w:r>
              <w:rPr>
                <w:lang w:val="es-ES"/>
              </w:rPr>
              <w:t>¿ El servicio TI soluciona sus incidencias en un tiempo adecuado?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6451D2">
            <w:pPr>
              <w:rPr>
                <w:lang w:val="es-ES"/>
              </w:rPr>
            </w:pPr>
            <w:r>
              <w:rPr>
                <w:lang w:val="es-ES"/>
              </w:rPr>
              <w:t>¿ El servicio TI cumple los plazos cuando se compromete a hacer algo en un tiempo determinado?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6451D2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51D2" w:rsidRDefault="006451D2">
            <w:pPr>
              <w:rPr>
                <w:lang w:val="es-ES"/>
              </w:rPr>
            </w:pPr>
            <w:r>
              <w:rPr>
                <w:lang w:val="es-ES"/>
              </w:rPr>
              <w:t>¿ El personal del servicio TI demuestra conocimientos e información suficientes para responder a las preguntas que les hace?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51D2" w:rsidRPr="00A61F01" w:rsidRDefault="006451D2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51D2" w:rsidRPr="00A61F01" w:rsidRDefault="006451D2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51D2" w:rsidRPr="00A61F01" w:rsidRDefault="006451D2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51D2" w:rsidRPr="00A61F01" w:rsidRDefault="006451D2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51D2" w:rsidRPr="00A61F01" w:rsidRDefault="006451D2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 xml:space="preserve">El trabajo en su área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bien organizada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>Se siente parte de su área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>Esta motivado y le gusta el trabajo que desarrolla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>El nombre de la empresa y su prestigio donde trabaja son gratificantes para usted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>Las condiciones salariales para usted son buenas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 xml:space="preserve">Le hacen </w:t>
            </w:r>
            <w:proofErr w:type="gramStart"/>
            <w:r>
              <w:rPr>
                <w:lang w:val="es-ES"/>
              </w:rPr>
              <w:t>una reconocimiento especial</w:t>
            </w:r>
            <w:proofErr w:type="gramEnd"/>
            <w:r>
              <w:rPr>
                <w:lang w:val="es-ES"/>
              </w:rPr>
              <w:t xml:space="preserve"> cuando hace una mejora en su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BE0BA4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rPr>
                <w:lang w:val="es-ES"/>
              </w:rPr>
            </w:pPr>
            <w:r>
              <w:rPr>
                <w:lang w:val="es-ES"/>
              </w:rPr>
              <w:t>El plan de capacitación de la empresa es útil para usted</w:t>
            </w:r>
            <w:bookmarkStart w:id="0" w:name="_GoBack"/>
            <w:bookmarkEnd w:id="0"/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E0BA4" w:rsidRDefault="00BE0BA4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:rsidR="00E60243" w:rsidRPr="00A61F01" w:rsidRDefault="00E60243">
      <w:pPr>
        <w:rPr>
          <w:lang w:val="es-ES"/>
        </w:rPr>
      </w:pPr>
    </w:p>
    <w:sectPr w:rsidR="00E60243" w:rsidRPr="00A61F01" w:rsidSect="00E60243">
      <w:pgSz w:w="11907" w:h="1683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68"/>
    <w:rsid w:val="006451D2"/>
    <w:rsid w:val="006648C9"/>
    <w:rsid w:val="00886D79"/>
    <w:rsid w:val="008F53B6"/>
    <w:rsid w:val="00A61F01"/>
    <w:rsid w:val="00BE0BA4"/>
    <w:rsid w:val="00DF1375"/>
    <w:rsid w:val="00E60243"/>
    <w:rsid w:val="00ED6A68"/>
    <w:rsid w:val="00F2658E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8C2BF7"/>
  <w15:docId w15:val="{C6D9FE83-7F72-4D69-9E97-B53175D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erdana" w:hAnsi="Verdana" w:cs="Verdana"/>
      <w:sz w:val="16"/>
      <w:szCs w:val="16"/>
      <w:lang w:val="en-GB" w:bidi="ne-IN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rFonts w:cs="Times New Roman"/>
      <w:b/>
      <w:caps/>
      <w:sz w:val="28"/>
      <w:szCs w:val="28"/>
    </w:rPr>
  </w:style>
  <w:style w:type="paragraph" w:styleId="Ttulo2">
    <w:name w:val="heading 2"/>
    <w:basedOn w:val="Normal"/>
    <w:next w:val="Normal"/>
    <w:qFormat/>
    <w:pPr>
      <w:jc w:val="center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qFormat/>
    <w:pPr>
      <w:outlineLvl w:val="2"/>
    </w:pPr>
    <w:rPr>
      <w:rFonts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imes New Roman"/>
    </w:rPr>
  </w:style>
  <w:style w:type="paragraph" w:customStyle="1" w:styleId="Ttulodecolumna">
    <w:name w:val="Título de columna"/>
    <w:basedOn w:val="Ttulo2"/>
    <w:rPr>
      <w:rFonts w:cs="Verdana"/>
      <w:bCs/>
      <w:sz w:val="15"/>
      <w:szCs w:val="15"/>
      <w:lang w:val="en-US" w:bidi="en-US"/>
    </w:rPr>
  </w:style>
  <w:style w:type="paragraph" w:customStyle="1" w:styleId="Instrucciones">
    <w:name w:val="Instrucciones"/>
    <w:basedOn w:val="Normal"/>
    <w:pPr>
      <w:jc w:val="center"/>
    </w:pPr>
    <w:rPr>
      <w:lang w:val="en-US" w:bidi="en-US"/>
    </w:rPr>
  </w:style>
  <w:style w:type="paragraph" w:customStyle="1" w:styleId="Nmeros">
    <w:name w:val="Números"/>
    <w:basedOn w:val="Normal"/>
    <w:pPr>
      <w:jc w:val="center"/>
    </w:pPr>
    <w:rPr>
      <w:lang w:val="en-US" w:bidi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n\AppData\Roaming\Microsoft\Templates\Encuesta%20de%20prioridad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2BC049-6192-45D1-AE20-09617D99F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Encuesta de prioridades</Template>
  <TotalTime>35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ENCUESTA DE VALORACIÓN</vt:lpstr>
    </vt:vector>
  </TitlesOfParts>
  <Manager/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4</cp:revision>
  <cp:lastPrinted>2004-01-13T22:57:00Z</cp:lastPrinted>
  <dcterms:created xsi:type="dcterms:W3CDTF">2018-11-11T21:11:00Z</dcterms:created>
  <dcterms:modified xsi:type="dcterms:W3CDTF">2018-11-11T22:25:00Z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TC010176163082</vt:lpwstr>
  </property>
</Properties>
</file>